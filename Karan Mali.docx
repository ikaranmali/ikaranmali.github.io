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05B2" w14:textId="43C50709" w:rsidR="00CE3B09" w:rsidRPr="006B76A3" w:rsidRDefault="00E16D14" w:rsidP="006B76A3">
      <w:pPr>
        <w:pStyle w:val="ImagePlaceholder"/>
      </w:pPr>
      <w:r w:rsidRPr="002E2EF4">
        <w:rPr>
          <w:noProof/>
          <w:color w:val="44546A" w:themeColor="text2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6B5C4BC" wp14:editId="6F1CAC53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0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ED562" id="Rectangle 1" o:spid="_x0000_s1026" alt="&quot;&quot;" style="position:absolute;margin-left:-71.85pt;margin-top:-53.25pt;width:41.7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" filled="f" stroked="f">
                <w10:anchorlock/>
              </v:rect>
            </w:pict>
          </mc:Fallback>
        </mc:AlternateContent>
      </w:r>
      <w:r w:rsidR="002E2EF4" w:rsidRPr="00F34C5E">
        <w:rPr>
          <w:color w:val="0070C0"/>
          <w:sz w:val="48"/>
          <w:szCs w:val="48"/>
        </w:rPr>
        <w:t>Karan Mali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55"/>
        <w:gridCol w:w="4865"/>
      </w:tblGrid>
      <w:tr w:rsidR="00E16D14" w14:paraId="379BC532" w14:textId="77777777" w:rsidTr="00E16D14">
        <w:tc>
          <w:tcPr>
            <w:tcW w:w="9720" w:type="dxa"/>
            <w:gridSpan w:val="2"/>
          </w:tcPr>
          <w:p w14:paraId="70887E17" w14:textId="579D4D79" w:rsidR="00E16D14" w:rsidRPr="00A35B8E" w:rsidRDefault="002E2EF4" w:rsidP="00E67EB2">
            <w:pPr>
              <w:pStyle w:val="Subtitle"/>
              <w:rPr>
                <w:color w:val="0070C0"/>
              </w:rPr>
            </w:pPr>
            <w:r w:rsidRPr="00A35B8E">
              <w:rPr>
                <w:color w:val="0070C0"/>
              </w:rPr>
              <w:t>Pune</w:t>
            </w:r>
            <w:r w:rsidR="00E16D14" w:rsidRPr="00A35B8E">
              <w:rPr>
                <w:color w:val="0070C0"/>
              </w:rPr>
              <w:t xml:space="preserve"> | </w:t>
            </w:r>
            <w:r w:rsidRPr="00A35B8E">
              <w:rPr>
                <w:color w:val="0070C0"/>
              </w:rPr>
              <w:t>+91-9890018766</w:t>
            </w:r>
            <w:r w:rsidR="00E16D14" w:rsidRPr="00A35B8E">
              <w:rPr>
                <w:color w:val="0070C0"/>
              </w:rPr>
              <w:t xml:space="preserve"> | </w:t>
            </w:r>
            <w:r w:rsidRPr="00A35B8E">
              <w:rPr>
                <w:color w:val="0070C0"/>
              </w:rPr>
              <w:t>ikaranmali@gmail.com</w:t>
            </w:r>
            <w:r w:rsidR="00E16D14" w:rsidRPr="00A35B8E">
              <w:rPr>
                <w:color w:val="0070C0"/>
              </w:rPr>
              <w:t xml:space="preserve"> | </w:t>
            </w:r>
            <w:r w:rsidRPr="00A35B8E">
              <w:rPr>
                <w:color w:val="0070C0"/>
              </w:rPr>
              <w:t>www.karanmali.com</w:t>
            </w:r>
            <w:r w:rsidR="00E16D14" w:rsidRPr="00A35B8E">
              <w:rPr>
                <w:color w:val="0070C0"/>
              </w:rPr>
              <w:t xml:space="preserve"> </w:t>
            </w:r>
          </w:p>
          <w:p w14:paraId="3F5A1F15" w14:textId="77777777" w:rsidR="00E16D14" w:rsidRPr="00304FD1" w:rsidRDefault="00E16D14" w:rsidP="00E67EB2"/>
          <w:p w14:paraId="7F6743AA" w14:textId="75495E75" w:rsidR="00E16D14" w:rsidRDefault="002E2EF4" w:rsidP="00E67EB2"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An IoT professional who 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can deliver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efficient industry-ready solutions that effectively contributes to the growth of the organization and provides self-satisfaction.</w:t>
            </w:r>
          </w:p>
        </w:tc>
      </w:tr>
      <w:tr w:rsidR="00E16D14" w14:paraId="1CD20AEF" w14:textId="77777777" w:rsidTr="00E16D14">
        <w:trPr>
          <w:trHeight w:val="331"/>
        </w:trPr>
        <w:tc>
          <w:tcPr>
            <w:tcW w:w="9720" w:type="dxa"/>
            <w:gridSpan w:val="2"/>
          </w:tcPr>
          <w:p w14:paraId="6DE8F37E" w14:textId="77777777" w:rsidR="00E16D14" w:rsidRDefault="00E16D14" w:rsidP="00907A85"/>
        </w:tc>
      </w:tr>
      <w:tr w:rsidR="00E16D14" w14:paraId="74704167" w14:textId="77777777" w:rsidTr="00E16D14">
        <w:trPr>
          <w:trHeight w:val="331"/>
        </w:trPr>
        <w:tc>
          <w:tcPr>
            <w:tcW w:w="9720" w:type="dxa"/>
            <w:gridSpan w:val="2"/>
          </w:tcPr>
          <w:p w14:paraId="40FA2480" w14:textId="4EACC6BC" w:rsidR="00E16D14" w:rsidRPr="00F34C5E" w:rsidRDefault="00F34C5E" w:rsidP="00E16D14">
            <w:pPr>
              <w:pStyle w:val="Heading1"/>
              <w:rPr>
                <w:color w:val="0070C0"/>
              </w:rPr>
            </w:pPr>
            <w:r w:rsidRPr="00F34C5E">
              <w:rPr>
                <w:color w:val="0070C0"/>
              </w:rPr>
              <w:t>EXperience</w:t>
            </w:r>
          </w:p>
          <w:p w14:paraId="57572CBF" w14:textId="1EB9864B" w:rsidR="00E16D14" w:rsidRPr="00A35B8E" w:rsidRDefault="002E2EF4" w:rsidP="00E16D14">
            <w:pPr>
              <w:pStyle w:val="Heading2"/>
              <w:rPr>
                <w:b w:val="0"/>
                <w:bCs/>
              </w:rPr>
            </w:pPr>
            <w:r w:rsidRPr="00A35B8E">
              <w:rPr>
                <w:b w:val="0"/>
                <w:bCs/>
              </w:rPr>
              <w:t>August 2022 - Present</w:t>
            </w:r>
          </w:p>
          <w:p w14:paraId="465C8AF4" w14:textId="07E626EE" w:rsidR="00E16D14" w:rsidRPr="006B76A3" w:rsidRDefault="002E2EF4" w:rsidP="00E16D14">
            <w:pPr>
              <w:pStyle w:val="Heading3"/>
              <w:rPr>
                <w:rFonts w:ascii="Calibri" w:hAnsi="Calibri"/>
                <w:caps/>
                <w:color w:val="0070C0"/>
              </w:rPr>
            </w:pPr>
            <w:r w:rsidRPr="006B76A3">
              <w:rPr>
                <w:b/>
                <w:bCs/>
                <w:color w:val="0070C0"/>
              </w:rPr>
              <w:t>Lead IoT Product Engineer</w:t>
            </w:r>
            <w:r w:rsidRPr="006B76A3">
              <w:rPr>
                <w:b/>
                <w:bCs/>
                <w:color w:val="0070C0"/>
              </w:rPr>
              <w:t xml:space="preserve"> | Seaker</w:t>
            </w:r>
            <w:r w:rsidRPr="006B76A3">
              <w:rPr>
                <w:color w:val="0070C0"/>
              </w:rPr>
              <w:t xml:space="preserve"> </w:t>
            </w:r>
            <w:r w:rsidRPr="006B76A3">
              <w:rPr>
                <w:b/>
                <w:bCs/>
                <w:color w:val="0070C0"/>
              </w:rPr>
              <w:t>|</w:t>
            </w:r>
            <w:r>
              <w:t xml:space="preserve"> </w:t>
            </w:r>
            <w:r w:rsidRPr="006B76A3">
              <w:rPr>
                <w:color w:val="0070C0"/>
              </w:rPr>
              <w:t>Pune</w:t>
            </w:r>
            <w:r w:rsidR="00F34C5E" w:rsidRPr="006B76A3">
              <w:rPr>
                <w:color w:val="0070C0"/>
              </w:rPr>
              <w:t>, Maharashtra, India</w:t>
            </w:r>
          </w:p>
          <w:p w14:paraId="5E202C44" w14:textId="303D6E44" w:rsidR="002E2EF4" w:rsidRPr="002E2EF4" w:rsidRDefault="002E2EF4" w:rsidP="002E2EF4">
            <w:pPr>
              <w:pStyle w:val="public-draftstyledefault-unorderedlistitem"/>
              <w:numPr>
                <w:ilvl w:val="0"/>
                <w:numId w:val="6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 xml:space="preserve">Building </w:t>
            </w: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 xml:space="preserve">&amp; Implementing onboard </w:t>
            </w: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IoT products for maritime industr</w:t>
            </w: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y.</w:t>
            </w:r>
          </w:p>
          <w:p w14:paraId="392A88B0" w14:textId="77777777" w:rsidR="002E2EF4" w:rsidRDefault="002E2EF4" w:rsidP="002E2EF4">
            <w:pPr>
              <w:pStyle w:val="public-draftstyledefault-unorderedlistitem"/>
              <w:numPr>
                <w:ilvl w:val="0"/>
                <w:numId w:val="6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Built products aligned with customer requirements.'</w:t>
            </w:r>
          </w:p>
          <w:p w14:paraId="2FCA9DBB" w14:textId="441F7E7D" w:rsidR="002E2EF4" w:rsidRDefault="002E2EF4" w:rsidP="002E2EF4">
            <w:pPr>
              <w:pStyle w:val="public-draftstyledefault-unorderedlistitem"/>
              <w:numPr>
                <w:ilvl w:val="0"/>
                <w:numId w:val="6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 xml:space="preserve">Worked on Rust, Docker, Kubernetes, Mongo dB, Influx dB, </w:t>
            </w:r>
            <w:r w:rsidR="00F34C5E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 xml:space="preserve">RabbitMQ, </w:t>
            </w: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Grafana, API.</w:t>
            </w:r>
          </w:p>
          <w:p w14:paraId="5B025DB4" w14:textId="77777777" w:rsidR="00E16D14" w:rsidRDefault="00E16D14" w:rsidP="00E16D14"/>
          <w:p w14:paraId="04D1B08A" w14:textId="10E9E5CC" w:rsidR="00E16D14" w:rsidRPr="00A35B8E" w:rsidRDefault="002E2EF4" w:rsidP="00E16D14">
            <w:pPr>
              <w:pStyle w:val="Heading2"/>
              <w:rPr>
                <w:b w:val="0"/>
                <w:bCs/>
              </w:rPr>
            </w:pPr>
            <w:r w:rsidRPr="00A35B8E">
              <w:rPr>
                <w:b w:val="0"/>
                <w:bCs/>
              </w:rPr>
              <w:t>December 2021 – Aug 2022</w:t>
            </w:r>
            <w:r w:rsidR="00E16D14" w:rsidRPr="00A35B8E">
              <w:rPr>
                <w:b w:val="0"/>
                <w:bCs/>
                <w:caps/>
                <w:color w:val="7D4E94" w:themeColor="accent6" w:themeShade="80"/>
              </w:rPr>
              <w:t xml:space="preserve"> </w:t>
            </w:r>
          </w:p>
          <w:p w14:paraId="7B6E520E" w14:textId="34F30CDD" w:rsidR="00E16D14" w:rsidRDefault="002E2EF4" w:rsidP="00E16D14">
            <w:pPr>
              <w:pStyle w:val="Heading3"/>
            </w:pPr>
            <w:r w:rsidRPr="006B76A3">
              <w:rPr>
                <w:b/>
                <w:bCs/>
                <w:color w:val="0070C0"/>
              </w:rPr>
              <w:t>Assistant Manager | Tata Communications &amp; Transformation Service</w:t>
            </w:r>
            <w:r w:rsidRPr="006B76A3">
              <w:rPr>
                <w:color w:val="0070C0"/>
              </w:rPr>
              <w:t xml:space="preserve"> | Pune</w:t>
            </w:r>
            <w:r w:rsidR="00F34C5E" w:rsidRPr="006B76A3">
              <w:rPr>
                <w:color w:val="0070C0"/>
              </w:rPr>
              <w:t>, MH, India</w:t>
            </w:r>
          </w:p>
          <w:p w14:paraId="2C6A2A84" w14:textId="761A335F" w:rsidR="002E2EF4" w:rsidRDefault="002E2EF4" w:rsidP="002E2EF4">
            <w:pPr>
              <w:pStyle w:val="public-draftstyledefault-unorderedlistitem"/>
              <w:numPr>
                <w:ilvl w:val="0"/>
                <w:numId w:val="7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 xml:space="preserve">Worked on LoRa based PoC for IoT Customer Experience </w:t>
            </w: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Centre</w:t>
            </w: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.</w:t>
            </w:r>
          </w:p>
          <w:p w14:paraId="7FEDCA3D" w14:textId="77777777" w:rsidR="002E2EF4" w:rsidRDefault="002E2EF4" w:rsidP="002E2EF4">
            <w:pPr>
              <w:pStyle w:val="public-draftstyledefault-unorderedlistitem"/>
              <w:numPr>
                <w:ilvl w:val="0"/>
                <w:numId w:val="7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Worked with HoloLens2 for mixed reality IoT apps.</w:t>
            </w:r>
          </w:p>
          <w:p w14:paraId="60748084" w14:textId="64231998" w:rsidR="002E2EF4" w:rsidRDefault="002E2EF4" w:rsidP="002E2EF4">
            <w:pPr>
              <w:pStyle w:val="public-draftstyledefault-unorderedlistitem"/>
              <w:numPr>
                <w:ilvl w:val="0"/>
                <w:numId w:val="7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Built a basic Android AR IoT app for showcasing soil humidity data.</w:t>
            </w:r>
          </w:p>
          <w:p w14:paraId="36BD47B4" w14:textId="77777777" w:rsidR="00E16D14" w:rsidRDefault="00E16D14" w:rsidP="00E16D14"/>
          <w:p w14:paraId="167494DE" w14:textId="3F11539B" w:rsidR="00E16D14" w:rsidRPr="00A35B8E" w:rsidRDefault="002E2EF4" w:rsidP="00E16D14">
            <w:pPr>
              <w:pStyle w:val="Heading2"/>
              <w:rPr>
                <w:b w:val="0"/>
                <w:bCs/>
              </w:rPr>
            </w:pPr>
            <w:r w:rsidRPr="00A35B8E">
              <w:rPr>
                <w:b w:val="0"/>
                <w:bCs/>
              </w:rPr>
              <w:t>March 2021 – November 2021</w:t>
            </w:r>
            <w:r w:rsidR="00E16D14" w:rsidRPr="00A35B8E">
              <w:rPr>
                <w:b w:val="0"/>
                <w:bCs/>
              </w:rPr>
              <w:t xml:space="preserve"> </w:t>
            </w:r>
          </w:p>
          <w:p w14:paraId="117FBF46" w14:textId="43D00872" w:rsidR="00E16D14" w:rsidRPr="006B76A3" w:rsidRDefault="00F34C5E" w:rsidP="00E16D14">
            <w:pPr>
              <w:pStyle w:val="Heading3"/>
              <w:rPr>
                <w:color w:val="0070C0"/>
              </w:rPr>
            </w:pPr>
            <w:r w:rsidRPr="006B76A3">
              <w:rPr>
                <w:b/>
                <w:bCs/>
                <w:color w:val="0070C0"/>
              </w:rPr>
              <w:t>IoT Team Lead | Navidium</w:t>
            </w:r>
            <w:r w:rsidRPr="006B76A3">
              <w:rPr>
                <w:color w:val="0070C0"/>
              </w:rPr>
              <w:t xml:space="preserve"> | Cochin, Kerala, India</w:t>
            </w:r>
          </w:p>
          <w:p w14:paraId="4872DE3A" w14:textId="7A5C7A91" w:rsidR="00F34C5E" w:rsidRDefault="006B76A3" w:rsidP="00F34C5E">
            <w:pPr>
              <w:pStyle w:val="public-draftstyledefault-unorderedlistitem"/>
              <w:numPr>
                <w:ilvl w:val="0"/>
                <w:numId w:val="8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Collaborating</w:t>
            </w:r>
            <w:r w:rsidR="00F34C5E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 xml:space="preserve"> with a team size of </w:t>
            </w:r>
            <w:proofErr w:type="gramStart"/>
            <w:r w:rsidR="00F34C5E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7</w:t>
            </w:r>
            <w:proofErr w:type="gramEnd"/>
            <w:r w:rsidR="00F34C5E"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 xml:space="preserve"> people to scale up the NDC project to over 20 vessels.</w:t>
            </w:r>
          </w:p>
          <w:p w14:paraId="79C443CA" w14:textId="77777777" w:rsidR="00F34C5E" w:rsidRDefault="00F34C5E" w:rsidP="00F34C5E">
            <w:pPr>
              <w:pStyle w:val="public-draftstyledefault-unorderedlistitem"/>
              <w:numPr>
                <w:ilvl w:val="0"/>
                <w:numId w:val="8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Added multiple features to the projects according to requirements.</w:t>
            </w:r>
          </w:p>
          <w:p w14:paraId="79698BB9" w14:textId="77777777" w:rsidR="00F34C5E" w:rsidRDefault="00F34C5E" w:rsidP="00F34C5E">
            <w:pPr>
              <w:pStyle w:val="public-draftstyledefault-unorderedlistitem"/>
              <w:numPr>
                <w:ilvl w:val="0"/>
                <w:numId w:val="8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Worked on Modbus, Python, Influx dB, Docker, Linux.</w:t>
            </w:r>
          </w:p>
          <w:p w14:paraId="6CD9A3DD" w14:textId="001D737E" w:rsidR="00E16D14" w:rsidRDefault="00E16D14" w:rsidP="00E16D14"/>
        </w:tc>
      </w:tr>
      <w:tr w:rsidR="00E16D14" w14:paraId="78B3FA43" w14:textId="77777777" w:rsidTr="00E16D14">
        <w:trPr>
          <w:trHeight w:val="331"/>
        </w:trPr>
        <w:tc>
          <w:tcPr>
            <w:tcW w:w="9720" w:type="dxa"/>
            <w:gridSpan w:val="2"/>
          </w:tcPr>
          <w:p w14:paraId="479EC9BF" w14:textId="2FABC3DF" w:rsidR="00F34C5E" w:rsidRPr="00A35B8E" w:rsidRDefault="00F34C5E" w:rsidP="00F34C5E">
            <w:pPr>
              <w:pStyle w:val="Heading2"/>
              <w:rPr>
                <w:b w:val="0"/>
                <w:bCs/>
              </w:rPr>
            </w:pPr>
            <w:r w:rsidRPr="00A35B8E">
              <w:rPr>
                <w:b w:val="0"/>
                <w:bCs/>
              </w:rPr>
              <w:t>March 20</w:t>
            </w:r>
            <w:r w:rsidRPr="00A35B8E">
              <w:rPr>
                <w:b w:val="0"/>
                <w:bCs/>
              </w:rPr>
              <w:t>19</w:t>
            </w:r>
            <w:r w:rsidRPr="00A35B8E">
              <w:rPr>
                <w:b w:val="0"/>
                <w:bCs/>
              </w:rPr>
              <w:t xml:space="preserve"> – </w:t>
            </w:r>
            <w:r w:rsidRPr="00A35B8E">
              <w:rPr>
                <w:b w:val="0"/>
                <w:bCs/>
              </w:rPr>
              <w:t>March</w:t>
            </w:r>
            <w:r w:rsidRPr="00A35B8E">
              <w:rPr>
                <w:b w:val="0"/>
                <w:bCs/>
              </w:rPr>
              <w:t xml:space="preserve"> 2021 </w:t>
            </w:r>
          </w:p>
          <w:p w14:paraId="21CB226E" w14:textId="77777777" w:rsidR="00E16D14" w:rsidRPr="006B76A3" w:rsidRDefault="00F34C5E" w:rsidP="00907A85">
            <w:pPr>
              <w:rPr>
                <w:color w:val="0070C0"/>
              </w:rPr>
            </w:pPr>
            <w:r w:rsidRPr="006B76A3">
              <w:rPr>
                <w:b/>
                <w:bCs/>
                <w:color w:val="0070C0"/>
              </w:rPr>
              <w:t>IoT Product Engineer | Navidium</w:t>
            </w:r>
            <w:r w:rsidRPr="006B76A3">
              <w:rPr>
                <w:color w:val="0070C0"/>
              </w:rPr>
              <w:t xml:space="preserve"> | Cochin, Kerala, India</w:t>
            </w:r>
          </w:p>
          <w:p w14:paraId="2BD321AD" w14:textId="77777777" w:rsidR="00F34C5E" w:rsidRDefault="00F34C5E" w:rsidP="00F34C5E">
            <w:pPr>
              <w:pStyle w:val="public-draftstyledefault-unorderedlistitem"/>
              <w:numPr>
                <w:ilvl w:val="0"/>
                <w:numId w:val="9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Successfully delivered real-time applications for NDC.</w:t>
            </w:r>
          </w:p>
          <w:p w14:paraId="5DBFAA96" w14:textId="1E3B230E" w:rsidR="00F34C5E" w:rsidRDefault="00F34C5E" w:rsidP="00F34C5E">
            <w:pPr>
              <w:pStyle w:val="public-draftstyledefault-unorderedlistitem"/>
              <w:numPr>
                <w:ilvl w:val="0"/>
                <w:numId w:val="9"/>
              </w:numPr>
              <w:spacing w:before="0" w:beforeAutospacing="0" w:after="0" w:afterAutospacing="0"/>
              <w:ind w:left="90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bdr w:val="none" w:sz="0" w:space="0" w:color="auto" w:frame="1"/>
              </w:rPr>
              <w:t>Worked on telemetry sensors and industrial protocols like Modbus, TCP, UDP, MQTT, Web API.</w:t>
            </w:r>
          </w:p>
          <w:p w14:paraId="118A10D2" w14:textId="7E48021D" w:rsidR="00F34C5E" w:rsidRDefault="00F34C5E" w:rsidP="00907A85"/>
        </w:tc>
      </w:tr>
      <w:tr w:rsidR="00E16D14" w14:paraId="44F853D6" w14:textId="77777777" w:rsidTr="00907A85">
        <w:trPr>
          <w:trHeight w:val="2088"/>
        </w:trPr>
        <w:tc>
          <w:tcPr>
            <w:tcW w:w="9720" w:type="dxa"/>
            <w:gridSpan w:val="2"/>
          </w:tcPr>
          <w:p w14:paraId="2B94E277" w14:textId="77777777" w:rsidR="00E16D14" w:rsidRPr="00385FE3" w:rsidRDefault="00000000" w:rsidP="00907A85">
            <w:pPr>
              <w:pStyle w:val="Heading1"/>
            </w:pPr>
            <w:sdt>
              <w:sdtPr>
                <w:id w:val="507877070"/>
                <w:placeholder>
                  <w:docPart w:val="521230884CFA43458E269EDB5CF0AE41"/>
                </w:placeholder>
                <w:temporary/>
                <w:showingPlcHdr/>
                <w15:appearance w15:val="hidden"/>
              </w:sdtPr>
              <w:sdtContent>
                <w:r w:rsidR="00E16D14" w:rsidRPr="00F34C5E">
                  <w:rPr>
                    <w:color w:val="0070C0"/>
                  </w:rPr>
                  <w:t>Education</w:t>
                </w:r>
              </w:sdtContent>
            </w:sdt>
          </w:p>
          <w:p w14:paraId="09C0A81B" w14:textId="70D8785C" w:rsidR="00E16D14" w:rsidRPr="00907A85" w:rsidRDefault="00F34C5E" w:rsidP="00907A85">
            <w:pPr>
              <w:pStyle w:val="Heading2"/>
            </w:pPr>
            <w:r>
              <w:t>March 2019</w:t>
            </w:r>
          </w:p>
          <w:p w14:paraId="03CEFBA4" w14:textId="5B7257F2" w:rsidR="006B76A3" w:rsidRDefault="006B76A3" w:rsidP="006B76A3">
            <w:pPr>
              <w:pStyle w:val="ListBullet"/>
              <w:spacing w:before="120" w:line="240" w:lineRule="exact"/>
            </w:pPr>
            <w:r>
              <w:t>Postgraduate Diploma in Internet of Things, CDAC-ACTs, Pune.</w:t>
            </w:r>
          </w:p>
          <w:p w14:paraId="0AB35FBD" w14:textId="6146F57C" w:rsidR="00E16D14" w:rsidRDefault="006B76A3" w:rsidP="006B76A3">
            <w:pPr>
              <w:pStyle w:val="ListBullet"/>
              <w:spacing w:before="120" w:line="240" w:lineRule="exact"/>
            </w:pPr>
            <w:r>
              <w:t>Grade: 78 %</w:t>
            </w:r>
          </w:p>
          <w:p w14:paraId="79D863FB" w14:textId="77777777" w:rsidR="006B76A3" w:rsidRDefault="006B76A3" w:rsidP="006B76A3">
            <w:pPr>
              <w:pStyle w:val="Heading2"/>
            </w:pPr>
          </w:p>
          <w:p w14:paraId="2E60E79F" w14:textId="159C6AE6" w:rsidR="006B76A3" w:rsidRDefault="006B76A3" w:rsidP="006B76A3">
            <w:pPr>
              <w:pStyle w:val="Heading2"/>
            </w:pPr>
            <w:r>
              <w:t>July</w:t>
            </w:r>
            <w:r>
              <w:t xml:space="preserve"> 201</w:t>
            </w:r>
            <w:r>
              <w:t>8</w:t>
            </w:r>
          </w:p>
          <w:p w14:paraId="688F7BEB" w14:textId="77777777" w:rsidR="006B76A3" w:rsidRDefault="006B76A3" w:rsidP="00E16D14">
            <w:pPr>
              <w:pStyle w:val="ListBullet"/>
              <w:spacing w:before="120" w:line="240" w:lineRule="exact"/>
            </w:pPr>
            <w:r>
              <w:t>Bachelor of Engineering, Bharti Vidyapeeth College of Eng, Pune.</w:t>
            </w:r>
          </w:p>
          <w:p w14:paraId="1E6C8A0A" w14:textId="1E795DDF" w:rsidR="00E16D14" w:rsidRPr="0010570D" w:rsidRDefault="006B76A3" w:rsidP="00E16D14">
            <w:pPr>
              <w:pStyle w:val="ListBullet"/>
              <w:spacing w:before="120" w:line="240" w:lineRule="exact"/>
            </w:pPr>
            <w:r>
              <w:t xml:space="preserve"> Grade: 7</w:t>
            </w:r>
            <w:r w:rsidR="00A35B8E">
              <w:t>1</w:t>
            </w:r>
            <w:r>
              <w:t xml:space="preserve"> %</w:t>
            </w:r>
          </w:p>
        </w:tc>
      </w:tr>
      <w:tr w:rsidR="00E16D14" w14:paraId="0CDC03B8" w14:textId="77777777" w:rsidTr="00907A85">
        <w:trPr>
          <w:trHeight w:val="331"/>
        </w:trPr>
        <w:tc>
          <w:tcPr>
            <w:tcW w:w="9720" w:type="dxa"/>
            <w:gridSpan w:val="2"/>
          </w:tcPr>
          <w:p w14:paraId="05B5070C" w14:textId="77777777" w:rsidR="00E16D14" w:rsidRDefault="00E16D14" w:rsidP="00E67EB2"/>
        </w:tc>
      </w:tr>
      <w:tr w:rsidR="00E16D14" w14:paraId="3A21C149" w14:textId="77777777" w:rsidTr="00E16D14">
        <w:tc>
          <w:tcPr>
            <w:tcW w:w="9720" w:type="dxa"/>
            <w:gridSpan w:val="2"/>
          </w:tcPr>
          <w:p w14:paraId="6F8771B3" w14:textId="77777777" w:rsidR="00E16D14" w:rsidRDefault="00000000" w:rsidP="00E67EB2">
            <w:pPr>
              <w:pStyle w:val="Heading1"/>
            </w:pPr>
            <w:sdt>
              <w:sdtPr>
                <w:id w:val="1921290404"/>
                <w:placeholder>
                  <w:docPart w:val="2373DE25DBA24BAF9AAA74FA3AC001D5"/>
                </w:placeholder>
                <w:temporary/>
                <w:showingPlcHdr/>
                <w15:appearance w15:val="hidden"/>
              </w:sdtPr>
              <w:sdtContent>
                <w:r w:rsidR="00E16D14" w:rsidRPr="006B76A3">
                  <w:rPr>
                    <w:color w:val="0070C0"/>
                  </w:rPr>
                  <w:t>Skills</w:t>
                </w:r>
              </w:sdtContent>
            </w:sdt>
          </w:p>
        </w:tc>
      </w:tr>
      <w:tr w:rsidR="00E16D14" w14:paraId="01494E51" w14:textId="77777777" w:rsidTr="00E16D14">
        <w:tc>
          <w:tcPr>
            <w:tcW w:w="4855" w:type="dxa"/>
          </w:tcPr>
          <w:p w14:paraId="3C00DEAB" w14:textId="6DD7EE70" w:rsidR="00E16D14" w:rsidRDefault="006B76A3" w:rsidP="006B76A3">
            <w:pPr>
              <w:pStyle w:val="ListBullet"/>
            </w:pPr>
            <w:r>
              <w:rPr>
                <w:bdr w:val="none" w:sz="0" w:space="0" w:color="auto" w:frame="1"/>
              </w:rPr>
              <w:t>Team playe</w:t>
            </w:r>
            <w:r>
              <w:rPr>
                <w:bdr w:val="none" w:sz="0" w:space="0" w:color="auto" w:frame="1"/>
              </w:rPr>
              <w:t>r</w:t>
            </w:r>
          </w:p>
          <w:p w14:paraId="3034ACA2" w14:textId="77777777" w:rsidR="006B76A3" w:rsidRDefault="006B76A3" w:rsidP="006B76A3">
            <w:pPr>
              <w:pStyle w:val="ListBullet"/>
            </w:pPr>
            <w:r>
              <w:rPr>
                <w:bdr w:val="none" w:sz="0" w:space="0" w:color="auto" w:frame="1"/>
              </w:rPr>
              <w:t>Rapid prototyping &amp; PoC</w:t>
            </w:r>
          </w:p>
          <w:p w14:paraId="0F1524CB" w14:textId="26409A20" w:rsidR="00E16D14" w:rsidRDefault="00E16D14" w:rsidP="006B76A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865" w:type="dxa"/>
          </w:tcPr>
          <w:p w14:paraId="624B6407" w14:textId="5BDF46E0" w:rsidR="00E16D14" w:rsidRDefault="006B76A3" w:rsidP="006B76A3">
            <w:pPr>
              <w:pStyle w:val="ListBullet"/>
            </w:pPr>
            <w:r w:rsidRPr="006B76A3">
              <w:rPr>
                <w:bdr w:val="none" w:sz="0" w:space="0" w:color="auto" w:frame="1"/>
              </w:rPr>
              <w:t xml:space="preserve">Technical: Rust, Linux, Docker, Bitbucket, </w:t>
            </w:r>
            <w:proofErr w:type="spellStart"/>
            <w:r w:rsidRPr="006B76A3">
              <w:rPr>
                <w:bdr w:val="none" w:sz="0" w:space="0" w:color="auto" w:frame="1"/>
              </w:rPr>
              <w:t>InfluxdB</w:t>
            </w:r>
            <w:proofErr w:type="spellEnd"/>
            <w:r w:rsidRPr="006B76A3">
              <w:rPr>
                <w:bdr w:val="none" w:sz="0" w:space="0" w:color="auto" w:frame="1"/>
              </w:rPr>
              <w:t xml:space="preserve">, </w:t>
            </w:r>
            <w:r w:rsidRPr="006B76A3">
              <w:rPr>
                <w:bdr w:val="none" w:sz="0" w:space="0" w:color="auto" w:frame="1"/>
              </w:rPr>
              <w:t>Mon</w:t>
            </w:r>
            <w:r>
              <w:rPr>
                <w:bdr w:val="none" w:sz="0" w:space="0" w:color="auto" w:frame="1"/>
              </w:rPr>
              <w:t>godb</w:t>
            </w:r>
            <w:r w:rsidRPr="006B76A3">
              <w:rPr>
                <w:bdr w:val="none" w:sz="0" w:space="0" w:color="auto" w:frame="1"/>
              </w:rPr>
              <w:t>, Grafana, Node-R</w:t>
            </w:r>
            <w:r>
              <w:rPr>
                <w:bdr w:val="none" w:sz="0" w:space="0" w:color="auto" w:frame="1"/>
              </w:rPr>
              <w:t>d.</w:t>
            </w:r>
          </w:p>
        </w:tc>
      </w:tr>
    </w:tbl>
    <w:p w14:paraId="744E30DF" w14:textId="77777777" w:rsidR="00643E15" w:rsidRPr="00643E15" w:rsidRDefault="00643E15" w:rsidP="00906720">
      <w:pPr>
        <w:pStyle w:val="ListBullet"/>
        <w:numPr>
          <w:ilvl w:val="0"/>
          <w:numId w:val="0"/>
        </w:numPr>
      </w:pPr>
    </w:p>
    <w:sectPr w:rsidR="00643E15" w:rsidRPr="00643E15" w:rsidSect="00973401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CF0A" w14:textId="77777777" w:rsidR="00365095" w:rsidRDefault="00365095" w:rsidP="00E16D14">
      <w:pPr>
        <w:spacing w:line="240" w:lineRule="auto"/>
      </w:pPr>
      <w:r>
        <w:separator/>
      </w:r>
    </w:p>
  </w:endnote>
  <w:endnote w:type="continuationSeparator" w:id="0">
    <w:p w14:paraId="18318D3F" w14:textId="77777777" w:rsidR="00365095" w:rsidRDefault="00365095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D8CE8" w14:textId="77777777" w:rsidR="00365095" w:rsidRDefault="00365095" w:rsidP="00E16D14">
      <w:pPr>
        <w:spacing w:line="240" w:lineRule="auto"/>
      </w:pPr>
      <w:r>
        <w:separator/>
      </w:r>
    </w:p>
  </w:footnote>
  <w:footnote w:type="continuationSeparator" w:id="0">
    <w:p w14:paraId="6E6637CE" w14:textId="77777777" w:rsidR="00365095" w:rsidRDefault="00365095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FC9"/>
    <w:multiLevelType w:val="multilevel"/>
    <w:tmpl w:val="6DF2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077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3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</w:abstractNum>
  <w:abstractNum w:abstractNumId="2" w15:restartNumberingAfterBreak="0">
    <w:nsid w:val="120E6071"/>
    <w:multiLevelType w:val="multilevel"/>
    <w:tmpl w:val="35B8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70BCB"/>
    <w:multiLevelType w:val="multilevel"/>
    <w:tmpl w:val="1F12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CF83A5F"/>
    <w:multiLevelType w:val="multilevel"/>
    <w:tmpl w:val="1522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B90540"/>
    <w:multiLevelType w:val="multilevel"/>
    <w:tmpl w:val="12FE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7A5C6D"/>
    <w:multiLevelType w:val="multilevel"/>
    <w:tmpl w:val="3C10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1905F2F"/>
    <w:multiLevelType w:val="multilevel"/>
    <w:tmpl w:val="9AE4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6E4258"/>
    <w:multiLevelType w:val="multilevel"/>
    <w:tmpl w:val="F7E8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4"/>
  </w:num>
  <w:num w:numId="2" w16cid:durableId="331644053">
    <w:abstractNumId w:val="9"/>
  </w:num>
  <w:num w:numId="3" w16cid:durableId="753747787">
    <w:abstractNumId w:val="5"/>
  </w:num>
  <w:num w:numId="4" w16cid:durableId="1895047714">
    <w:abstractNumId w:val="12"/>
  </w:num>
  <w:num w:numId="5" w16cid:durableId="1803503293">
    <w:abstractNumId w:val="1"/>
  </w:num>
  <w:num w:numId="6" w16cid:durableId="826701464">
    <w:abstractNumId w:val="3"/>
  </w:num>
  <w:num w:numId="7" w16cid:durableId="1106848132">
    <w:abstractNumId w:val="8"/>
  </w:num>
  <w:num w:numId="8" w16cid:durableId="1344357799">
    <w:abstractNumId w:val="2"/>
  </w:num>
  <w:num w:numId="9" w16cid:durableId="1056009561">
    <w:abstractNumId w:val="6"/>
  </w:num>
  <w:num w:numId="10" w16cid:durableId="1454136572">
    <w:abstractNumId w:val="7"/>
  </w:num>
  <w:num w:numId="11" w16cid:durableId="2023437717">
    <w:abstractNumId w:val="0"/>
  </w:num>
  <w:num w:numId="12" w16cid:durableId="840391395">
    <w:abstractNumId w:val="10"/>
  </w:num>
  <w:num w:numId="13" w16cid:durableId="9369812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F4"/>
    <w:rsid w:val="000761F2"/>
    <w:rsid w:val="000A7F3C"/>
    <w:rsid w:val="00100EAC"/>
    <w:rsid w:val="0011640F"/>
    <w:rsid w:val="00174F67"/>
    <w:rsid w:val="00175471"/>
    <w:rsid w:val="00180710"/>
    <w:rsid w:val="00181381"/>
    <w:rsid w:val="001B7F78"/>
    <w:rsid w:val="001D09EE"/>
    <w:rsid w:val="001D7755"/>
    <w:rsid w:val="00222532"/>
    <w:rsid w:val="00285F5A"/>
    <w:rsid w:val="002E2EF4"/>
    <w:rsid w:val="002E2F05"/>
    <w:rsid w:val="0030456C"/>
    <w:rsid w:val="00365095"/>
    <w:rsid w:val="003D57BE"/>
    <w:rsid w:val="004D2889"/>
    <w:rsid w:val="00510684"/>
    <w:rsid w:val="005937B7"/>
    <w:rsid w:val="00615397"/>
    <w:rsid w:val="006157D4"/>
    <w:rsid w:val="00634A2D"/>
    <w:rsid w:val="00643E15"/>
    <w:rsid w:val="0069693F"/>
    <w:rsid w:val="006A0257"/>
    <w:rsid w:val="006B76A3"/>
    <w:rsid w:val="00780A35"/>
    <w:rsid w:val="007E20FC"/>
    <w:rsid w:val="008411D8"/>
    <w:rsid w:val="00906720"/>
    <w:rsid w:val="0090734C"/>
    <w:rsid w:val="00907A85"/>
    <w:rsid w:val="00973401"/>
    <w:rsid w:val="00A25BA1"/>
    <w:rsid w:val="00A35B8E"/>
    <w:rsid w:val="00A40DEC"/>
    <w:rsid w:val="00A66AFF"/>
    <w:rsid w:val="00AA353A"/>
    <w:rsid w:val="00B72538"/>
    <w:rsid w:val="00CC0FFE"/>
    <w:rsid w:val="00CE3B09"/>
    <w:rsid w:val="00D45167"/>
    <w:rsid w:val="00E16D14"/>
    <w:rsid w:val="00E36C6B"/>
    <w:rsid w:val="00E557D1"/>
    <w:rsid w:val="00EE220C"/>
    <w:rsid w:val="00F34C5E"/>
    <w:rsid w:val="00FA3628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5F2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D14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16D14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paragraph" w:customStyle="1" w:styleId="public-draftstyledefault-unorderedlistitem">
    <w:name w:val="public-draftstyledefault-unorderedlistitem"/>
    <w:basedOn w:val="Normal"/>
    <w:rsid w:val="002E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ra\AppData\Roaming\Microsoft\Templates\ATS%20Bold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1230884CFA43458E269EDB5CF0A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F1EC8-C4B7-4334-BA01-28C47324836E}"/>
      </w:docPartPr>
      <w:docPartBody>
        <w:p w:rsidR="00000000" w:rsidRDefault="00000000">
          <w:pPr>
            <w:pStyle w:val="521230884CFA43458E269EDB5CF0AE41"/>
          </w:pPr>
          <w:r>
            <w:t>Education</w:t>
          </w:r>
        </w:p>
      </w:docPartBody>
    </w:docPart>
    <w:docPart>
      <w:docPartPr>
        <w:name w:val="2373DE25DBA24BAF9AAA74FA3AC00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85438-349C-4F2C-A3EB-22D7B3943949}"/>
      </w:docPartPr>
      <w:docPartBody>
        <w:p w:rsidR="00000000" w:rsidRDefault="00000000">
          <w:pPr>
            <w:pStyle w:val="2373DE25DBA24BAF9AAA74FA3AC001D5"/>
          </w:pPr>
          <w:r w:rsidRPr="00FA7765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74"/>
    <w:rsid w:val="000305DF"/>
    <w:rsid w:val="0061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B4C12049B341AB84C31FD0EC698B5D">
    <w:name w:val="AAB4C12049B341AB84C31FD0EC698B5D"/>
  </w:style>
  <w:style w:type="paragraph" w:customStyle="1" w:styleId="88205E04D1AB4E9F953A9CE482B2EBEE">
    <w:name w:val="88205E04D1AB4E9F953A9CE482B2EBEE"/>
  </w:style>
  <w:style w:type="paragraph" w:customStyle="1" w:styleId="EE253A6B40A14463B581657F98683863">
    <w:name w:val="EE253A6B40A14463B581657F98683863"/>
  </w:style>
  <w:style w:type="paragraph" w:customStyle="1" w:styleId="9769EC942E344C9AB2BA978ED7E4D730">
    <w:name w:val="9769EC942E344C9AB2BA978ED7E4D730"/>
  </w:style>
  <w:style w:type="paragraph" w:customStyle="1" w:styleId="BE3A6D071FF746FCAF180F20C8C8E26E">
    <w:name w:val="BE3A6D071FF746FCAF180F20C8C8E26E"/>
  </w:style>
  <w:style w:type="paragraph" w:customStyle="1" w:styleId="D210B0D93D6D4055AB834C9761B90AAF">
    <w:name w:val="D210B0D93D6D4055AB834C9761B90AAF"/>
  </w:style>
  <w:style w:type="paragraph" w:customStyle="1" w:styleId="9DDA16BB3D8C4F8B9C0A347988997110">
    <w:name w:val="9DDA16BB3D8C4F8B9C0A347988997110"/>
  </w:style>
  <w:style w:type="paragraph" w:customStyle="1" w:styleId="7E06D2238BE74CE5B5908C5094D3975F">
    <w:name w:val="7E06D2238BE74CE5B5908C5094D3975F"/>
  </w:style>
  <w:style w:type="paragraph" w:customStyle="1" w:styleId="E19E47695E774D82A45F2C81C08996B2">
    <w:name w:val="E19E47695E774D82A45F2C81C08996B2"/>
  </w:style>
  <w:style w:type="paragraph" w:customStyle="1" w:styleId="C71F0F6826A443CE8D70DF6E2F012064">
    <w:name w:val="C71F0F6826A443CE8D70DF6E2F012064"/>
  </w:style>
  <w:style w:type="paragraph" w:customStyle="1" w:styleId="DAF370F4449849458C71CCBDD54E6866">
    <w:name w:val="DAF370F4449849458C71CCBDD54E6866"/>
  </w:style>
  <w:style w:type="paragraph" w:customStyle="1" w:styleId="5F737DAB40FD432582BF2D5E5BCB81D0">
    <w:name w:val="5F737DAB40FD432582BF2D5E5BCB81D0"/>
  </w:style>
  <w:style w:type="paragraph" w:customStyle="1" w:styleId="0C6D72963E2F404F9017049920BF5E07">
    <w:name w:val="0C6D72963E2F404F9017049920BF5E07"/>
  </w:style>
  <w:style w:type="paragraph" w:customStyle="1" w:styleId="BBDC71C39C494959BC39D74B1E5697CE">
    <w:name w:val="BBDC71C39C494959BC39D74B1E5697CE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paragraph" w:customStyle="1" w:styleId="9AEB848AD19D4E99B92F846EDB3E3F53">
    <w:name w:val="9AEB848AD19D4E99B92F846EDB3E3F53"/>
  </w:style>
  <w:style w:type="paragraph" w:customStyle="1" w:styleId="C3257CA1B7CC41659475A28CA9574BB3">
    <w:name w:val="C3257CA1B7CC41659475A28CA9574BB3"/>
  </w:style>
  <w:style w:type="paragraph" w:customStyle="1" w:styleId="E1F506DD216541D39D5A9AFDC1967302">
    <w:name w:val="E1F506DD216541D39D5A9AFDC1967302"/>
  </w:style>
  <w:style w:type="paragraph" w:customStyle="1" w:styleId="521230884CFA43458E269EDB5CF0AE41">
    <w:name w:val="521230884CFA43458E269EDB5CF0AE41"/>
  </w:style>
  <w:style w:type="paragraph" w:customStyle="1" w:styleId="21F1C9C60FE84DFD8F05F2DD4E2004C8">
    <w:name w:val="21F1C9C60FE84DFD8F05F2DD4E2004C8"/>
  </w:style>
  <w:style w:type="paragraph" w:customStyle="1" w:styleId="178FCC7BEFD247289DB877F1A8D74814">
    <w:name w:val="178FCC7BEFD247289DB877F1A8D74814"/>
  </w:style>
  <w:style w:type="paragraph" w:customStyle="1" w:styleId="5E067EC9128F4195AF754F019E5ABB89">
    <w:name w:val="5E067EC9128F4195AF754F019E5ABB89"/>
  </w:style>
  <w:style w:type="paragraph" w:customStyle="1" w:styleId="1BF08EEE21C543918A0EE56D233D8491">
    <w:name w:val="1BF08EEE21C543918A0EE56D233D8491"/>
  </w:style>
  <w:style w:type="paragraph" w:customStyle="1" w:styleId="01F0C59DE57947F6969000D4A861C39A">
    <w:name w:val="01F0C59DE57947F6969000D4A861C39A"/>
  </w:style>
  <w:style w:type="paragraph" w:customStyle="1" w:styleId="2373DE25DBA24BAF9AAA74FA3AC001D5">
    <w:name w:val="2373DE25DBA24BAF9AAA74FA3AC001D5"/>
  </w:style>
  <w:style w:type="paragraph" w:customStyle="1" w:styleId="AD4ACDFCF33F475AB0630C5F64A91EEB">
    <w:name w:val="AD4ACDFCF33F475AB0630C5F64A91EEB"/>
  </w:style>
  <w:style w:type="paragraph" w:customStyle="1" w:styleId="77CC73A09E514259B69B4D7AD6E75823">
    <w:name w:val="77CC73A09E514259B69B4D7AD6E75823"/>
  </w:style>
  <w:style w:type="paragraph" w:customStyle="1" w:styleId="9DBF9FACFE7A445C900FD3C7E6456E7B">
    <w:name w:val="9DBF9FACFE7A445C900FD3C7E6456E7B"/>
  </w:style>
  <w:style w:type="paragraph" w:customStyle="1" w:styleId="9A4770D7E7644993AA3FECFA90809D16">
    <w:name w:val="9A4770D7E7644993AA3FECFA90809D16"/>
  </w:style>
  <w:style w:type="paragraph" w:customStyle="1" w:styleId="2F46AFCE78284ED8BBF3ADEC409BF546">
    <w:name w:val="2F46AFCE78284ED8BBF3ADEC409BF546"/>
  </w:style>
  <w:style w:type="paragraph" w:customStyle="1" w:styleId="4AE3B495F8F048D6AFEFD70F8445E17A">
    <w:name w:val="4AE3B495F8F048D6AFEFD70F8445E17A"/>
  </w:style>
  <w:style w:type="paragraph" w:customStyle="1" w:styleId="74F58830628343D9BB408E431C615687">
    <w:name w:val="74F58830628343D9BB408E431C615687"/>
    <w:rsid w:val="00614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99FB66-2A8A-4E9B-AC64-06FA1ED299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D09A916-69F9-4FAA-BBD2-F639C6C49C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C548C5-547E-4221-B98F-A0F2ADE60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accounting resume.dotx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2023-07-19T15:24:00Z</dcterms:created>
  <dcterms:modified xsi:type="dcterms:W3CDTF">2023-07-19T16:04:00Z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